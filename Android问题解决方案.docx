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Android问题解决方案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WebView加载网页不显示图片解决办法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：问题描述:WebView加载网页,图片显示不了环境:1、网页地址是https地址,图片地址是http地址2、Android5.0.0解决方案webView.getSettings().setJavaScriptEnabled(true);//启用jswebView.getSettings().setBlockNetworkImage(false);//解决图片不显示if(Build.VERSION.SDK_INT&gt;=Build.VERSION_CODES.LOLLIPO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问题描述: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WebView加载网页,图片显示不了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环境: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1、网页地址是https地址,图片地址是http地址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2、Android 5.0.0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webView.getSettings().setJavaScriptEnabled(true); // 启用js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webView.getSettings().setBlockNetworkImage(false); // 解决图片不显示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if(Build.VERSION.SDK_INT &gt;= Build.VERSION_CODES.LOLLIPOP {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webView.getSettings().setMixedContentMode(WebSettings.MIXED_CONTENT_ALWAYS_ALLOW);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76313C"/>
    <w:multiLevelType w:val="singleLevel"/>
    <w:tmpl w:val="9C76313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1E6E00"/>
    <w:rsid w:val="111E6E0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T7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2018-03-27T09:15:00Z</dcterms:created>
  <dc:creator>SMT7</dc:creator>
  <cp:lastModifiedBy>SMT7</cp:lastModifiedBy>
  <dcterms:modified xsi:type="dcterms:W3CDTF">2018-03-27T09:17:56Z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