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Glide学习笔记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r>
        <w:rPr>
          <w:rFonts w:hint="default"/>
        </w:rPr>
        <w:t>Glide 支持拉取，解码和展示视频快照，图片，和GIF动画。Glide的Api是如此的灵活，开发者甚至可以插入和替换成自己喜爱的任何网络栈。默认情况下，Glide使用的是一个定制化</w:t>
      </w:r>
      <w:bookmarkStart w:id="0" w:name="_GoBack"/>
      <w:bookmarkEnd w:id="0"/>
      <w:r>
        <w:rPr>
          <w:rFonts w:hint="default"/>
        </w:rPr>
        <w:t>的基于HttpUrlConnection的栈，但同时也提供了与Google Volley和Square OkHttp快速集成的工具库。</w:t>
      </w:r>
    </w:p>
    <w:p>
      <w:pPr>
        <w:rPr>
          <w:rStyle w:val="9"/>
          <w:rFonts w:hint="eastAsia"/>
          <w:color w:val="FF0000"/>
          <w:lang w:val="en-US" w:eastAsia="zh-CN"/>
        </w:rPr>
      </w:pPr>
      <w:r>
        <w:rPr>
          <w:rFonts w:hint="default"/>
        </w:rPr>
        <w:t>虽然Glide 的主要目标是让任何形式的图片列表的滚动尽可能地变得更快、更平滑，但实际上，Glide几乎能满足你对远程图片的拉取/缩放/显示的一切需求。</w:t>
      </w:r>
    </w:p>
    <w:p>
      <w:pPr>
        <w:rPr>
          <w:rStyle w:val="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V4 学习文档：</w:t>
      </w:r>
      <w:r>
        <w:rPr>
          <w:rStyle w:val="9"/>
          <w:rFonts w:hint="eastAsia"/>
          <w:lang w:val="en-US" w:eastAsia="zh-CN"/>
        </w:rPr>
        <w:fldChar w:fldCharType="begin"/>
      </w:r>
      <w:r>
        <w:rPr>
          <w:rStyle w:val="9"/>
          <w:rFonts w:hint="eastAsia"/>
          <w:lang w:val="en-US" w:eastAsia="zh-CN"/>
        </w:rPr>
        <w:instrText xml:space="preserve"> HYPERLINK "https://blog.csdn.net/u013005791/article/details/74532091" </w:instrText>
      </w:r>
      <w:r>
        <w:rPr>
          <w:rStyle w:val="9"/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https://blog.csdn.net/u013005791/article/details/74532091</w:t>
      </w:r>
      <w:r>
        <w:rPr>
          <w:rStyle w:val="9"/>
          <w:rFonts w:hint="eastAsia"/>
          <w:lang w:val="en-US" w:eastAsia="zh-CN"/>
        </w:rPr>
        <w:fldChar w:fldCharType="end"/>
      </w: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>常用到的方法：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Glide.with(this)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.load("url")//</w:t>
      </w:r>
      <w:r>
        <w:rPr>
          <w:rFonts w:hint="eastAsia"/>
        </w:rPr>
        <w:t>要加载的图片的</w:t>
      </w:r>
      <w:r>
        <w:rPr>
          <w:rFonts w:hint="default"/>
        </w:rPr>
        <w:t>url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.priority(Priority.HIGH)//</w:t>
      </w:r>
      <w:r>
        <w:rPr>
          <w:rFonts w:hint="eastAsia"/>
        </w:rPr>
        <w:t>设置优先级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.skipMemoryCache(true)//</w:t>
      </w:r>
      <w:r>
        <w:rPr>
          <w:rFonts w:hint="eastAsia"/>
        </w:rPr>
        <w:t>设置是否使用缓存</w:t>
      </w:r>
      <w:r>
        <w:rPr>
          <w:rFonts w:hint="default"/>
        </w:rPr>
        <w:t xml:space="preserve">   true </w:t>
      </w:r>
      <w:r>
        <w:rPr>
          <w:rFonts w:hint="eastAsia"/>
        </w:rPr>
        <w:t>：不使用缓存</w:t>
      </w:r>
      <w:r>
        <w:rPr>
          <w:rFonts w:hint="default"/>
        </w:rPr>
        <w:t xml:space="preserve">   false </w:t>
      </w:r>
      <w:r>
        <w:rPr>
          <w:rFonts w:hint="eastAsia"/>
        </w:rPr>
        <w:t>：使用缓存（默认使用缓存）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.asBitmap()//</w:t>
      </w:r>
      <w:r>
        <w:rPr>
          <w:rFonts w:hint="eastAsia"/>
        </w:rPr>
        <w:t>设置只显示</w:t>
      </w:r>
      <w:r>
        <w:rPr>
          <w:rFonts w:hint="default"/>
        </w:rPr>
        <w:t xml:space="preserve"> GIF</w:t>
      </w:r>
      <w:r>
        <w:rPr>
          <w:rFonts w:hint="eastAsia"/>
        </w:rPr>
        <w:t>动画的静态图片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.asGif()//</w:t>
      </w:r>
      <w:r>
        <w:rPr>
          <w:rFonts w:hint="eastAsia"/>
        </w:rPr>
        <w:t>设置是</w:t>
      </w:r>
      <w:r>
        <w:rPr>
          <w:rFonts w:hint="default"/>
        </w:rPr>
        <w:t>GIF</w:t>
      </w:r>
      <w:r>
        <w:rPr>
          <w:rFonts w:hint="eastAsia"/>
        </w:rPr>
        <w:t>动画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.diskCacheStrategy(DiskCacheStrategy.NONE)//</w:t>
      </w:r>
      <w:r>
        <w:rPr>
          <w:rFonts w:hint="eastAsia"/>
        </w:rPr>
        <w:t>设置硬盘缓存</w:t>
      </w:r>
      <w:r>
        <w:rPr>
          <w:rFonts w:hint="default"/>
        </w:rPr>
        <w:t xml:space="preserve">    NONE </w:t>
      </w:r>
      <w:r>
        <w:rPr>
          <w:rFonts w:hint="eastAsia"/>
        </w:rPr>
        <w:t>不使用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.error(R.drawable.ic_launcher)//</w:t>
      </w:r>
      <w:r>
        <w:rPr>
          <w:rFonts w:hint="eastAsia"/>
        </w:rPr>
        <w:t>加载失败时显示的图片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.placeholder(R.drawable.ic_launcher)//</w:t>
      </w:r>
      <w:r>
        <w:rPr>
          <w:rFonts w:hint="eastAsia"/>
        </w:rPr>
        <w:t>加载过程时的占位图片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.crossFade()//</w:t>
      </w:r>
      <w:r>
        <w:rPr>
          <w:rFonts w:hint="eastAsia"/>
        </w:rPr>
        <w:t>加载过程中显示的动画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.override(200, 200)//</w:t>
      </w:r>
      <w:r>
        <w:rPr>
          <w:rFonts w:hint="eastAsia"/>
        </w:rPr>
        <w:t>裁剪图片的宽高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.centerCrop()//</w:t>
      </w:r>
      <w:r>
        <w:rPr>
          <w:rFonts w:hint="eastAsia"/>
        </w:rPr>
        <w:t>设置图片以中心缩放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.fitCenter()//</w:t>
      </w:r>
      <w:r>
        <w:rPr>
          <w:rFonts w:hint="eastAsia"/>
        </w:rPr>
        <w:t>设置图片缩放充满布局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.into(imageView);//</w:t>
      </w:r>
      <w:r>
        <w:rPr>
          <w:rFonts w:hint="eastAsia"/>
        </w:rPr>
        <w:t>使用的</w:t>
      </w:r>
      <w:r>
        <w:rPr>
          <w:rFonts w:hint="default"/>
        </w:rPr>
        <w:t>ImageView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load()</w:t>
      </w:r>
      <w:r>
        <w:rPr>
          <w:rFonts w:hint="eastAsia"/>
          <w:lang w:val="en-US" w:eastAsia="zh-CN"/>
        </w:rPr>
        <w:t>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load():支持远程图片，本地图片文件，图片资源，多媒体数据库的uri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load(Uri uri)，load(File file)，load(Integer resourceId)，load(URL url)，load(byte[] model)，load(T model)，loadFromMediaStore(Uri uri)。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2、crossFade()有几种重载的方法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crossFade(int duration):设置时间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crossFade(Animation animation, int duration):设置自定义的动画和时间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crossFade(int animationId, int duration): 加载动画资源和时间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Style w:val="12"/>
          <w:lang w:val="en-US" w:eastAsia="zh-CN"/>
        </w:rPr>
        <w:t>硬盘缓存策略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DiskCacheStrategy.NONE: 不使用硬盘缓存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DiskCacheStrategy.SOURCE: 将原始图像缓存在硬盘中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DiskCacheStrategy.RESULT: 将显示出来大小的图像缓存在硬盘(默认缓存策略)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DiskCacheStrategy.ALL: 显示的图像和原始图像都会缓存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Priority.LOW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Priority.NORMAL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Priority.HIGH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Priority.IMMEDIATE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清除内存缓存</w:t>
      </w:r>
    </w:p>
    <w:p>
      <w:pPr>
        <w:rPr>
          <w:rFonts w:hint="default"/>
        </w:rPr>
      </w:pPr>
      <w:r>
        <w:t>// 必须在UI线程中调用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Glide.get(context).clearMemory()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清除磁盘缓存</w:t>
      </w:r>
    </w:p>
    <w:p>
      <w:pPr>
        <w:rPr>
          <w:rFonts w:hint="default"/>
        </w:rPr>
      </w:pPr>
      <w:r>
        <w:t>// 必须在后台线程中调用，建议同时clearMemory()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Glide.get(applicationContext).clearDiskCache();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获取缓存大小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getCacheDir()</w:t>
      </w:r>
      <w:r>
        <w:rPr>
          <w:rFonts w:hint="eastAsia"/>
          <w:lang w:val="en-US" w:eastAsia="zh-CN"/>
        </w:rPr>
        <w:t>缓存路径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</w:t>
      </w:r>
      <w:r>
        <w:rPr>
          <w:rFonts w:hint="default"/>
          <w:lang w:val="en-US" w:eastAsia="zh-CN"/>
        </w:rPr>
        <w:t xml:space="preserve"> GetDiskCacheSizeTask(textView).execute(new File(getCacheDir(), DiskCache.Factory.DEFAULT_DISK_CACHE_DIR));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处理图片的库</w:t>
      </w:r>
    </w:p>
    <w:p>
      <w:pPr>
        <w:rPr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fldChar w:fldCharType="begin"/>
      </w:r>
      <w:r>
        <w:rPr>
          <w:rStyle w:val="9"/>
          <w:rFonts w:hint="eastAsia"/>
          <w:lang w:val="en-US" w:eastAsia="zh-CN"/>
        </w:rPr>
        <w:instrText xml:space="preserve"> HYPERLINK "https://github.com/wasabeef/glide-transformations" </w:instrText>
      </w:r>
      <w:r>
        <w:rPr>
          <w:rStyle w:val="9"/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https://github.com/wasabeef/glide-transformations</w:t>
      </w:r>
      <w:r>
        <w:rPr>
          <w:rStyle w:val="9"/>
          <w:rFonts w:hint="eastAsia"/>
          <w:lang w:val="en-US" w:eastAsia="zh-CN"/>
        </w:rPr>
        <w:fldChar w:fldCharType="end"/>
      </w:r>
    </w:p>
    <w:p>
      <w:pPr>
        <w:rPr>
          <w:rStyle w:val="9"/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依赖：</w:t>
      </w:r>
      <w:r>
        <w:rPr>
          <w:rStyle w:val="9"/>
          <w:color w:val="FF0000"/>
        </w:rPr>
        <w:t xml:space="preserve">compile </w:t>
      </w:r>
      <w:r>
        <w:rPr>
          <w:rStyle w:val="9"/>
          <w:rFonts w:hint="default"/>
          <w:color w:val="FF0000"/>
        </w:rPr>
        <w:t>'jp.wasabeef:glide-transformations:2.0.0'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>//</w:t>
      </w:r>
      <w:r>
        <w:rPr>
          <w:rFonts w:hint="eastAsia"/>
        </w:rPr>
        <w:t>圆形裁剪</w:t>
      </w:r>
      <w:r>
        <w:rPr>
          <w:rFonts w:hint="eastAsia"/>
        </w:rPr>
        <w:br w:type="textWrapping"/>
      </w:r>
      <w:r>
        <w:rPr>
          <w:rFonts w:hint="default"/>
        </w:rPr>
        <w:t>Glide.with(this)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.load("</w:t>
      </w:r>
      <w:r>
        <w:rPr>
          <w:rFonts w:hint="eastAsia"/>
          <w:lang w:val="en-US" w:eastAsia="zh-CN"/>
        </w:rPr>
        <w:t>url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.bitmapTransform(new CropCircleTransformation(this))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.into(imageView);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>//圆角处理</w:t>
      </w:r>
      <w:r>
        <w:rPr>
          <w:rFonts w:hint="default"/>
        </w:rPr>
        <w:br w:type="textWrapping"/>
      </w:r>
      <w:r>
        <w:rPr>
          <w:rFonts w:hint="default"/>
        </w:rPr>
        <w:t>Glide.with(this)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.load("</w:t>
      </w:r>
      <w:r>
        <w:rPr>
          <w:rFonts w:hint="default"/>
          <w:lang w:val="en-US" w:eastAsia="zh-CN"/>
        </w:rPr>
        <w:t>url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.bitmapTransform(new RoundedCornersTransformation(this,30,0, RoundedCornersTransformation.CornerType.ALL))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.into(imageView);</w:t>
      </w:r>
    </w:p>
    <w:p>
      <w:pPr>
        <w:shd w:val="clear" w:fill="E7E6E6" w:themeFill="background2"/>
        <w:rPr>
          <w:rFonts w:hint="default"/>
        </w:rPr>
      </w:pP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default"/>
        </w:rPr>
        <w:br w:type="textWrapping"/>
      </w:r>
      <w:r>
        <w:rPr>
          <w:rFonts w:hint="default"/>
        </w:rPr>
        <w:t>//</w:t>
      </w:r>
      <w:r>
        <w:rPr>
          <w:rFonts w:hint="eastAsia"/>
        </w:rPr>
        <w:t>灰度处理</w:t>
      </w:r>
      <w:r>
        <w:rPr>
          <w:rFonts w:hint="eastAsia"/>
        </w:rPr>
        <w:br w:type="textWrapping"/>
      </w:r>
      <w:r>
        <w:rPr>
          <w:rFonts w:hint="default"/>
        </w:rPr>
        <w:t>Glide.with(this)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.load("</w:t>
      </w:r>
      <w:r>
        <w:rPr>
          <w:rFonts w:hint="eastAsia"/>
          <w:lang w:val="en-US" w:eastAsia="zh-CN"/>
        </w:rPr>
        <w:t>url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.bitmapTransform(new GrayscaleTransformation(this))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.into(imageView);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Glide使用时遇到的问题</w:t>
      </w:r>
    </w:p>
    <w:p>
      <w:r>
        <w:rPr>
          <w:rFonts w:hint="eastAsia"/>
          <w:lang w:val="en-US" w:eastAsia="zh-CN"/>
        </w:rPr>
        <w:t>1、</w:t>
      </w:r>
      <w:r>
        <w:t>ImageView的setTag问题</w:t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</w:rPr>
        <w:t>问题描述：如果使用</w:t>
      </w:r>
      <w:r>
        <w:t>Glide</w:t>
      </w:r>
      <w:r>
        <w:rPr>
          <w:rFonts w:hint="default"/>
        </w:rPr>
        <w:t>的into(imageView)为ImageView设置图片的同时使用ImageView的setTag(final Object tag)方法，将会导致java.lang.IllegalArgumentException: You must not call setTag() on a view Glide is targeting异常。因为Glide的ViewTarget中通过view.setTag(tag)和view.getTag()标记请求的，由于Android 4.0之前Tag存储在静态map里，如果Glide使用setTag(int key, final Object tag)方法标记请求则可能会导致内存泄露，所以Glide默认使用view.setTag(tag)标记请求，你就不能重复调用了。 </w:t>
      </w:r>
      <w:r>
        <w:rPr>
          <w:rFonts w:hint="default"/>
        </w:rPr>
        <w:br w:type="textWrapping"/>
      </w:r>
      <w:r>
        <w:rPr>
          <w:rFonts w:hint="default"/>
        </w:rPr>
        <w:t>解决办法：如果你需要为ImageView设置Tag，必须使用setTag(int key, final Object tag)及getTag(int key)方法，其中key必须是合法的资源ID以确保key的唯一性，典型做法就是在资源文件中声明type="id"的item资源。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2、</w:t>
      </w:r>
      <w:r>
        <w:t>placeholder()导致的图片变形问题</w:t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</w:rPr>
        <w:t>问题描述：使用</w:t>
      </w:r>
      <w:r>
        <w:t>.placeholder()</w:t>
      </w:r>
      <w:r>
        <w:rPr>
          <w:rFonts w:hint="default"/>
        </w:rPr>
        <w:t>方法在某些情况下会导致图片显示的时候出现图片变形的情况。这是因为Glide默认开启的crossFade动画导致的TransitionDrawable绘制异常，详细描述和讨论可以看一下这个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"https://github.com/bumptech/glide/issues/363" \t "https://blog.csdn.net/shangmingchao/article/details/51125554/_blank"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795B5"/>
          <w:spacing w:val="0"/>
          <w:szCs w:val="24"/>
          <w:u w:val="none"/>
          <w:shd w:val="clear" w:fill="FFFFFF"/>
        </w:rPr>
        <w:t>#363</w:t>
      </w:r>
      <w:r>
        <w:rPr>
          <w:rFonts w:hint="default"/>
        </w:rPr>
        <w:fldChar w:fldCharType="end"/>
      </w:r>
      <w:r>
        <w:rPr>
          <w:rFonts w:hint="default"/>
        </w:rPr>
        <w:t> issue。根本原因就是你的placeholder图片和你要加载显示的图片宽高比不一样，而Android的TransitionDrawable无法很好地处理不同宽高比的过渡问题，这的确是个Bug，是Android的也是Glide的。 </w:t>
      </w:r>
      <w:r>
        <w:rPr>
          <w:rFonts w:hint="default"/>
        </w:rPr>
        <w:br w:type="textWrapping"/>
      </w:r>
      <w:r>
        <w:rPr>
          <w:rFonts w:hint="default"/>
        </w:rPr>
        <w:t>解决办法：使用.dontAnimate()方法禁用过渡动画，或者使用animate()方法自己写动画，再或者自己修复TransitionDrawable的问题。</w:t>
      </w:r>
    </w:p>
    <w:p>
      <w:pP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</w:rPr>
        <w:t>ImageView的资源回收问题 </w:t>
      </w:r>
      <w:r>
        <w:rPr>
          <w:rFonts w:hint="default"/>
        </w:rPr>
        <w:br w:type="textWrapping"/>
      </w:r>
      <w:r>
        <w:rPr>
          <w:rFonts w:hint="default"/>
        </w:rPr>
        <w:t>问题描述：默认情况下，Glide会根据</w:t>
      </w:r>
      <w:r>
        <w:t>with()</w:t>
      </w:r>
      <w:r>
        <w:rPr>
          <w:rFonts w:hint="default"/>
        </w:rPr>
        <w:t>使用的Activity或Fragment的生命周期自动调整资源请求以及资源回收。但是如果有很占内存的Fragment或Activity不销毁而仅仅是隐藏视图，那么这些图片资源就没办法及时回收，即使是GC的时候。 </w:t>
      </w:r>
      <w:r>
        <w:rPr>
          <w:rFonts w:hint="default"/>
        </w:rPr>
        <w:br w:type="textWrapping"/>
      </w:r>
      <w:r>
        <w:rPr>
          <w:rFonts w:hint="default"/>
        </w:rPr>
        <w:t>解决办法：可以考虑使用WeakReference，如：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>final WeakReference&lt;ImageView&gt; imageViewWeakReference = new WeakReference&lt;&gt;(imageView);</w:t>
      </w:r>
      <w:r>
        <w:rPr>
          <w:rFonts w:hint="default"/>
        </w:rPr>
        <w:br w:type="textWrapping"/>
      </w:r>
      <w:r>
        <w:rPr>
          <w:rFonts w:hint="default"/>
        </w:rPr>
        <w:t>ImageView target = imageViewWeakReference.get();</w:t>
      </w:r>
      <w:r>
        <w:rPr>
          <w:rFonts w:hint="default"/>
        </w:rPr>
        <w:br w:type="textWrapping"/>
      </w:r>
      <w:r>
        <w:rPr>
          <w:rFonts w:hint="default"/>
        </w:rPr>
        <w:t>if (target !=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Glide.with(context).load(uri).into(target);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t>ImageView的scaleType问题</w:t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t>scaleType</w:t>
      </w:r>
      <w:r>
        <w:rPr>
          <w:rFonts w:hint="default"/>
        </w:rPr>
        <w:t>默认为fitCenter模式，如果你想设置成centerInside，不好意思，3.x还没有这个方法，参见这个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"https://github.com/bumptech/glide/issues/591" \t "https://blog.csdn.net/shangmingchao/article/details/51125554/_blank"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795B5"/>
          <w:spacing w:val="0"/>
          <w:szCs w:val="24"/>
          <w:u w:val="none"/>
          <w:shd w:val="clear" w:fill="FFFFFF"/>
        </w:rPr>
        <w:t>#591</w:t>
      </w:r>
      <w:r>
        <w:rPr>
          <w:rFonts w:hint="default"/>
        </w:rPr>
        <w:fldChar w:fldCharType="end"/>
      </w:r>
      <w:r>
        <w:rPr>
          <w:rFonts w:hint="default"/>
        </w:rPr>
        <w:t> issue，折中的解决办法就是放弃使用centerInside，或者结合android:scaleType="centerInside"和.dontTransform()使用以禁止Glide对资源进行转换。 </w:t>
      </w:r>
      <w:r>
        <w:rPr>
          <w:rFonts w:hint="default"/>
        </w:rPr>
        <w:br w:type="textWrapping"/>
      </w:r>
      <w:r>
        <w:rPr>
          <w:rFonts w:hint="default"/>
        </w:rPr>
        <w:t>如果你想要ImageView的宽高根据图片资源的大小而定(即使用wrap_comtent)，那么你就必须明确告诉Glide我想加载原始资源：使用android:scaleType="center"，或者.dontTransform()，或者.override(Target.SIZE_ORIGINAL, Target.SIZE_ORIGINAL)。 </w:t>
      </w:r>
      <w:r>
        <w:rPr>
          <w:rFonts w:hint="default"/>
        </w:rPr>
        <w:br w:type="textWrapping"/>
      </w:r>
      <w:r>
        <w:rPr>
          <w:rFonts w:hint="default"/>
        </w:rPr>
        <w:t>不推荐使用fitXY，因为这样Glide会加载全尺寸图像到内存中而造成不必要的内存占用。</w:t>
      </w:r>
    </w:p>
    <w:p>
      <w:pPr>
        <w:numPr>
          <w:ilvl w:val="0"/>
          <w:numId w:val="3"/>
        </w:numPr>
      </w:pPr>
      <w:r>
        <w:rPr>
          <w:rFonts w:hint="default"/>
        </w:rPr>
        <w:t>异步线程完成后加载图片的崩溃问题 </w:t>
      </w:r>
      <w:r>
        <w:rPr>
          <w:rFonts w:hint="default"/>
        </w:rPr>
        <w:br w:type="textWrapping"/>
      </w:r>
      <w:r>
        <w:rPr>
          <w:rFonts w:hint="default"/>
        </w:rPr>
        <w:t>问题描述：通常情况下，异步线程会被约束在Activity生命周期内，所以异步线程完成后使用Glide加载图片是没有问题的。但如果你的异步线程在Activity销毁时没有取消掉，那么异步线程完成后就Glide就无法为一个已销毁的Activity加载图片资源，抛出的异常如下（在with()方法中就进行判断并抛出异常）：</w:t>
      </w:r>
    </w:p>
    <w:p>
      <w:pPr>
        <w:numPr>
          <w:ilvl w:val="0"/>
          <w:numId w:val="4"/>
        </w:numPr>
        <w:shd w:val="clear" w:fill="E7E6E6" w:themeFill="background2"/>
        <w:ind w:left="425" w:leftChars="0" w:hanging="425" w:firstLineChars="0"/>
        <w:rPr>
          <w:rFonts w:hint="default"/>
        </w:rPr>
      </w:pPr>
      <w:r>
        <w:rPr>
          <w:rFonts w:hint="default"/>
        </w:rPr>
        <w:t>java.lang.IllegalArgumentException: You cannot start a load for a destroyed activity</w:t>
      </w:r>
    </w:p>
    <w:p>
      <w:pPr>
        <w:numPr>
          <w:ilvl w:val="0"/>
          <w:numId w:val="4"/>
        </w:numPr>
        <w:shd w:val="clear" w:fill="E7E6E6" w:themeFill="background2"/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at com.bumptech.glide.manager.RequestManagerRetriever.assertNotDestroyed(RequestManagerRetriever.java:134)</w:t>
      </w:r>
    </w:p>
    <w:p>
      <w:pPr>
        <w:numPr>
          <w:ilvl w:val="0"/>
          <w:numId w:val="4"/>
        </w:numPr>
        <w:shd w:val="clear" w:fill="E7E6E6" w:themeFill="background2"/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   at com.bumptech.glide.manager.RequestManagerRetriever.get(RequestManagerRetriever.java:102)</w:t>
      </w:r>
    </w:p>
    <w:p>
      <w:pPr>
        <w:numPr>
          <w:ilvl w:val="0"/>
          <w:numId w:val="4"/>
        </w:numPr>
        <w:shd w:val="clear" w:fill="E7E6E6" w:themeFill="background2"/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   at com.bumptech.glide.Glide.with(Glide.java:653)</w:t>
      </w:r>
    </w:p>
    <w:p>
      <w:pPr>
        <w:numPr>
          <w:ilvl w:val="0"/>
          <w:numId w:val="4"/>
        </w:numPr>
        <w:shd w:val="clear" w:fill="E7E6E6" w:themeFill="background2"/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   at com.frank.glidedemo.TestActivity.onGetDataCompleted(TestActivity.java:23)</w:t>
      </w:r>
    </w:p>
    <w:p>
      <w:pPr>
        <w:numPr>
          <w:ilvl w:val="0"/>
          <w:numId w:val="4"/>
        </w:numPr>
        <w:shd w:val="clear" w:fill="E7E6E6" w:themeFill="background2"/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   at com.frank.glidedemo.TestActivity.access$000(TestActivity.java:10)</w:t>
      </w:r>
    </w:p>
    <w:p>
      <w:pPr>
        <w:numPr>
          <w:ilvl w:val="0"/>
          <w:numId w:val="4"/>
        </w:numPr>
        <w:shd w:val="clear" w:fill="E7E6E6" w:themeFill="background2"/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   at com.frank.glidedemo.TestActivity$BackgroundTask.onPostExecute(TestActivity.java:46)</w:t>
      </w:r>
    </w:p>
    <w:p>
      <w:pPr>
        <w:numPr>
          <w:ilvl w:val="0"/>
          <w:numId w:val="4"/>
        </w:numPr>
        <w:shd w:val="clear" w:fill="E7E6E6" w:themeFill="background2"/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   at com.frank.glidedemo.TestActivity$BackgroundTask.onPostExecute(TestActivity.java:28)</w:t>
      </w:r>
    </w:p>
    <w:p>
      <w:pPr>
        <w:numPr>
          <w:ilvl w:val="0"/>
          <w:numId w:val="4"/>
        </w:numPr>
        <w:shd w:val="clear" w:fill="E7E6E6" w:themeFill="background2"/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   at android.os.AsyncTask.finish(AsyncTask.java:632)</w:t>
      </w:r>
    </w:p>
    <w:p>
      <w:pPr>
        <w:numPr>
          <w:ilvl w:val="0"/>
          <w:numId w:val="4"/>
        </w:numPr>
        <w:shd w:val="clear" w:fill="E7E6E6" w:themeFill="background2"/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   at android.os.AsyncTask.access$600(AsyncTask.java:177)</w:t>
      </w:r>
    </w:p>
    <w:p>
      <w:pPr>
        <w:numPr>
          <w:ilvl w:val="0"/>
          <w:numId w:val="4"/>
        </w:numPr>
        <w:shd w:val="clear" w:fill="E7E6E6" w:themeFill="background2"/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   at android.os.AsyncTask$InternalHandler.handleMessage(AsyncTask.java:645)</w:t>
      </w:r>
    </w:p>
    <w:p>
      <w:pPr>
        <w:numPr>
          <w:ilvl w:val="0"/>
          <w:numId w:val="4"/>
        </w:numPr>
        <w:shd w:val="clear" w:fill="E7E6E6" w:themeFill="background2"/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   at android.os.Handler.dispatchMessage(Handler.java:102)</w:t>
      </w:r>
    </w:p>
    <w:p>
      <w:pPr>
        <w:numPr>
          <w:ilvl w:val="0"/>
          <w:numId w:val="4"/>
        </w:numPr>
        <w:shd w:val="clear" w:fill="E7E6E6" w:themeFill="background2"/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   at android.os.Looper.loop(Looper.java:157)</w:t>
      </w:r>
    </w:p>
    <w:p>
      <w:pPr>
        <w:numPr>
          <w:ilvl w:val="0"/>
          <w:numId w:val="4"/>
        </w:numPr>
        <w:shd w:val="clear" w:fill="E7E6E6" w:themeFill="background2"/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   at android.app.ActivityThread.main(ActivityThread.java:5356)</w:t>
      </w:r>
    </w:p>
    <w:p>
      <w:pPr>
        <w:numPr>
          <w:ilvl w:val="0"/>
          <w:numId w:val="4"/>
        </w:numPr>
        <w:shd w:val="clear" w:fill="E7E6E6" w:themeFill="background2"/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   at java.lang.reflect.Method.invokeNative(Native Method)</w:t>
      </w:r>
    </w:p>
    <w:p>
      <w:pPr>
        <w:numPr>
          <w:ilvl w:val="0"/>
          <w:numId w:val="4"/>
        </w:numPr>
        <w:shd w:val="clear" w:fill="E7E6E6" w:themeFill="background2"/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   at java.lang.reflect.Method.invoke(Method.java:515)</w:t>
      </w:r>
    </w:p>
    <w:p>
      <w:pPr>
        <w:numPr>
          <w:ilvl w:val="0"/>
          <w:numId w:val="4"/>
        </w:numPr>
        <w:shd w:val="clear" w:fill="E7E6E6" w:themeFill="background2"/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   at com.android.internal.os.ZygoteInit$MethodAndArgsCaller.run(ZygoteInit.java:1265)</w:t>
      </w:r>
    </w:p>
    <w:p>
      <w:pPr>
        <w:numPr>
          <w:ilvl w:val="0"/>
          <w:numId w:val="4"/>
        </w:numPr>
        <w:shd w:val="clear" w:fill="E7E6E6" w:themeFill="background2"/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   at com.android.internal.os.ZygoteInit.main(ZygoteInit.java:1081)</w:t>
      </w:r>
    </w:p>
    <w:p>
      <w:pPr>
        <w:numPr>
          <w:ilvl w:val="0"/>
          <w:numId w:val="4"/>
        </w:numPr>
        <w:shd w:val="clear" w:fill="E7E6E6" w:themeFill="background2"/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   at dalvik.system.NativeStart.main(Native Method)</w:t>
      </w:r>
    </w:p>
    <w:p>
      <w:pPr>
        <w:numPr>
          <w:ilvl w:val="0"/>
          <w:numId w:val="4"/>
        </w:numPr>
        <w:shd w:val="clear" w:fill="E7E6E6" w:themeFill="background2"/>
        <w:ind w:left="425" w:leftChars="0" w:hanging="425" w:firstLineChars="0"/>
      </w:pPr>
      <w:r>
        <w:rPr>
          <w:rFonts w:hint="default"/>
        </w:rPr>
        <w:t xml:space="preserve">    }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/>
        </w:rPr>
        <w:t>解决办法：正确管理Background Threads(异步线程)，当Activity停止或销毁时，停止所有相关的异步线程，停止所有后续的UI操作。或者加载前使用isFinishing()或isDestroyed()进行限制（不建议这种处理方式）。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240" w:leftChars="0" w:right="0" w:righ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6838" w:h="11906" w:orient="landscape"/>
      <w:pgMar w:top="850" w:right="850" w:bottom="850" w:left="85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2B8222"/>
    <w:multiLevelType w:val="singleLevel"/>
    <w:tmpl w:val="D92B822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2B5B353"/>
    <w:multiLevelType w:val="singleLevel"/>
    <w:tmpl w:val="02B5B353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FF05A5B"/>
    <w:multiLevelType w:val="singleLevel"/>
    <w:tmpl w:val="5FF05A5B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6C8765DA"/>
    <w:multiLevelType w:val="singleLevel"/>
    <w:tmpl w:val="6C8765D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65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94D6B"/>
    <w:rsid w:val="01E879AB"/>
    <w:rsid w:val="02707FC6"/>
    <w:rsid w:val="027F642E"/>
    <w:rsid w:val="07121B26"/>
    <w:rsid w:val="07725565"/>
    <w:rsid w:val="08724D84"/>
    <w:rsid w:val="0A2F01BC"/>
    <w:rsid w:val="0A880407"/>
    <w:rsid w:val="0C680B84"/>
    <w:rsid w:val="0D3C7381"/>
    <w:rsid w:val="0E0076F2"/>
    <w:rsid w:val="12A93A59"/>
    <w:rsid w:val="14024547"/>
    <w:rsid w:val="18CA4629"/>
    <w:rsid w:val="1A693323"/>
    <w:rsid w:val="1D1E680F"/>
    <w:rsid w:val="1E0F2A73"/>
    <w:rsid w:val="1F49113D"/>
    <w:rsid w:val="21712C8F"/>
    <w:rsid w:val="21974E0D"/>
    <w:rsid w:val="22132B5D"/>
    <w:rsid w:val="24FB0511"/>
    <w:rsid w:val="25A6621C"/>
    <w:rsid w:val="28112011"/>
    <w:rsid w:val="29494D6B"/>
    <w:rsid w:val="29A75F66"/>
    <w:rsid w:val="305842A1"/>
    <w:rsid w:val="31651282"/>
    <w:rsid w:val="320E06D1"/>
    <w:rsid w:val="3317299A"/>
    <w:rsid w:val="336A25D2"/>
    <w:rsid w:val="3403701F"/>
    <w:rsid w:val="364E591D"/>
    <w:rsid w:val="37F60CEB"/>
    <w:rsid w:val="39CA547D"/>
    <w:rsid w:val="3AC538D3"/>
    <w:rsid w:val="3B8571BB"/>
    <w:rsid w:val="3BB95A07"/>
    <w:rsid w:val="3ED114B0"/>
    <w:rsid w:val="3F331C82"/>
    <w:rsid w:val="40010472"/>
    <w:rsid w:val="405F24D2"/>
    <w:rsid w:val="411549C0"/>
    <w:rsid w:val="45F24C2F"/>
    <w:rsid w:val="462E2221"/>
    <w:rsid w:val="47047585"/>
    <w:rsid w:val="4BC74DD3"/>
    <w:rsid w:val="4D446F24"/>
    <w:rsid w:val="4D617E9D"/>
    <w:rsid w:val="4E422E95"/>
    <w:rsid w:val="50544FDD"/>
    <w:rsid w:val="50FA164D"/>
    <w:rsid w:val="5310001D"/>
    <w:rsid w:val="539510E6"/>
    <w:rsid w:val="544444DC"/>
    <w:rsid w:val="544642B9"/>
    <w:rsid w:val="546C3A23"/>
    <w:rsid w:val="558E2033"/>
    <w:rsid w:val="55C87DEA"/>
    <w:rsid w:val="56E432F4"/>
    <w:rsid w:val="577C790D"/>
    <w:rsid w:val="57BF42E9"/>
    <w:rsid w:val="59091C60"/>
    <w:rsid w:val="5CB000FB"/>
    <w:rsid w:val="5CF60D95"/>
    <w:rsid w:val="5D0F2BF0"/>
    <w:rsid w:val="5D867C90"/>
    <w:rsid w:val="5F42234F"/>
    <w:rsid w:val="602F3863"/>
    <w:rsid w:val="6200143E"/>
    <w:rsid w:val="6347334F"/>
    <w:rsid w:val="63DA7D45"/>
    <w:rsid w:val="63E02A49"/>
    <w:rsid w:val="642E41D5"/>
    <w:rsid w:val="67B657A7"/>
    <w:rsid w:val="68A177C6"/>
    <w:rsid w:val="6BCF57F5"/>
    <w:rsid w:val="6C6A61A3"/>
    <w:rsid w:val="6D535020"/>
    <w:rsid w:val="6D7D1AA2"/>
    <w:rsid w:val="6E0F1A0D"/>
    <w:rsid w:val="6E9E2822"/>
    <w:rsid w:val="7088209B"/>
    <w:rsid w:val="7513610E"/>
    <w:rsid w:val="7A9A0293"/>
    <w:rsid w:val="7EA3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Helvetica Neue" w:hAnsi="Helvetica Neue" w:eastAsia="华文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sz w:val="32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T7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2018-04-09T08:23:00Z</dcterms:created>
  <dc:creator>SMT7</dc:creator>
  <cp:lastModifiedBy>SMT7</cp:lastModifiedBy>
  <dcterms:modified xsi:type="dcterms:W3CDTF">2018-04-13T03:21:57Z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