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RxJava2学习笔记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RxJava2学习参考地址：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https://blog.csdn.net/jackzhang_0522/article/details/77336008</w:t>
      </w:r>
    </w:p>
    <w:sectPr>
      <w:pgSz w:w="16838" w:h="11906" w:orient="landscape"/>
      <w:pgMar w:top="850" w:right="1134" w:bottom="850" w:left="1134" w:header="851" w:footer="992" w:gutter="0"/>
      <w:paperSrc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012C2"/>
    <w:rsid w:val="01D012C2"/>
    <w:rsid w:val="05DA3633"/>
    <w:rsid w:val="0B201AD1"/>
    <w:rsid w:val="0FE66B0B"/>
    <w:rsid w:val="20711619"/>
    <w:rsid w:val="388229F4"/>
    <w:rsid w:val="3F6A16E5"/>
    <w:rsid w:val="409D7E3C"/>
    <w:rsid w:val="43611077"/>
    <w:rsid w:val="43A00E01"/>
    <w:rsid w:val="480C4BD0"/>
    <w:rsid w:val="53FA2272"/>
    <w:rsid w:val="5EF436E6"/>
    <w:rsid w:val="6D535020"/>
    <w:rsid w:val="785D1C4C"/>
    <w:rsid w:val="7C4D32B3"/>
    <w:rsid w:val="7D344F6B"/>
    <w:rsid w:val="7FB1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Helvetica Neue" w:hAnsi="Helvetica Neue" w:eastAsia="华文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T7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2018-04-13T03:18:00Z</dcterms:created>
  <dc:creator>SMT7</dc:creator>
  <cp:lastModifiedBy>SMT7</cp:lastModifiedBy>
  <dcterms:modified xsi:type="dcterms:W3CDTF">2018-04-13T03:27:41Z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